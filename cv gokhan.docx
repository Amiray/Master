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>
    <v:background id="_x0000_s1025" o:bwmode="white" fillcolor="#f2f2f2">
      <v:fill r:id="rId5" o:title="Tablero de damas grande" type="pattern"/>
    </v:background>
  </w:background>
  <w:body>
    <w:p w:rsidR="00A70072" w:rsidRDefault="00987F1E" w:rsidP="00623848">
      <w:pPr>
        <w:ind w:left="-141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BFFF06" wp14:editId="22A74ABE">
                <wp:simplePos x="0" y="0"/>
                <wp:positionH relativeFrom="column">
                  <wp:posOffset>-1022985</wp:posOffset>
                </wp:positionH>
                <wp:positionV relativeFrom="paragraph">
                  <wp:posOffset>-690880</wp:posOffset>
                </wp:positionV>
                <wp:extent cx="7424420" cy="1704975"/>
                <wp:effectExtent l="0" t="0" r="5080" b="9525"/>
                <wp:wrapThrough wrapText="bothSides">
                  <wp:wrapPolygon edited="0">
                    <wp:start x="0" y="0"/>
                    <wp:lineTo x="0" y="21479"/>
                    <wp:lineTo x="21559" y="21479"/>
                    <wp:lineTo x="21559" y="0"/>
                    <wp:lineTo x="0" y="0"/>
                  </wp:wrapPolygon>
                </wp:wrapThrough>
                <wp:docPr id="7" name="Rectángulo 1" descr="Tablero de damas grand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704975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4A7" w:rsidRPr="00EC7F93" w:rsidRDefault="00A174A7" w:rsidP="00987F1E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color w:val="0D0D0D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EC7F93">
                              <w:rPr>
                                <w:color w:val="0D0D0D"/>
                                <w:lang w:val="fr-FR"/>
                              </w:rPr>
                              <w:t xml:space="preserve">                                                             </w:t>
                            </w:r>
                            <w:r w:rsidR="00F05C10">
                              <w:rPr>
                                <w:color w:val="0D0D0D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="001210E9">
                              <w:rPr>
                                <w:rFonts w:ascii="Arial" w:hAnsi="Arial"/>
                                <w:b/>
                                <w:color w:val="0D0D0D"/>
                                <w:sz w:val="36"/>
                                <w:szCs w:val="36"/>
                                <w:lang w:val="fr-FR"/>
                              </w:rPr>
                              <w:t>Gokhan</w:t>
                            </w:r>
                            <w:proofErr w:type="spellEnd"/>
                            <w:r w:rsidR="00623848" w:rsidRPr="00EC7F93">
                              <w:rPr>
                                <w:rFonts w:ascii="Arial" w:hAnsi="Arial"/>
                                <w:b/>
                                <w:color w:val="0D0D0D"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="001210E9">
                              <w:rPr>
                                <w:rFonts w:ascii="Arial" w:hAnsi="Arial"/>
                                <w:b/>
                                <w:color w:val="0D0D0D"/>
                                <w:sz w:val="36"/>
                                <w:szCs w:val="36"/>
                                <w:lang w:val="fr-FR"/>
                              </w:rPr>
                              <w:t>EKECIK</w:t>
                            </w:r>
                          </w:p>
                          <w:p w:rsidR="00A174A7" w:rsidRPr="00EC7F93" w:rsidRDefault="00A174A7" w:rsidP="00987F1E">
                            <w:pPr>
                              <w:spacing w:line="360" w:lineRule="auto"/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C7F93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F05C10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25 ans</w:t>
                            </w:r>
                            <w:r w:rsidR="00987F1E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, Marié</w:t>
                            </w:r>
                            <w:r w:rsidR="00623848" w:rsidRPr="00EC7F93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</w:p>
                          <w:p w:rsidR="00A174A7" w:rsidRPr="00623848" w:rsidRDefault="00A174A7" w:rsidP="00987F1E">
                            <w:pPr>
                              <w:spacing w:line="276" w:lineRule="auto"/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F05C10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46 </w:t>
                            </w:r>
                            <w:proofErr w:type="gramStart"/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rue</w:t>
                            </w:r>
                            <w:proofErr w:type="gramEnd"/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de la </w:t>
                            </w:r>
                            <w:proofErr w:type="spellStart"/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cource</w:t>
                            </w:r>
                            <w:proofErr w:type="spellEnd"/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    </w:t>
                            </w:r>
                          </w:p>
                          <w:p w:rsidR="00A174A7" w:rsidRPr="00623848" w:rsidRDefault="00A174A7" w:rsidP="00987F1E">
                            <w:pPr>
                              <w:spacing w:line="276" w:lineRule="auto"/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F05C10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Strasbourg</w:t>
                            </w:r>
                            <w:r w:rsidR="00623848"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- </w:t>
                            </w:r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France</w:t>
                            </w:r>
                          </w:p>
                          <w:p w:rsidR="00A174A7" w:rsidRPr="00623848" w:rsidRDefault="00A174A7" w:rsidP="00987F1E">
                            <w:pPr>
                              <w:spacing w:line="276" w:lineRule="auto"/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</w:t>
                            </w:r>
                            <w:r w:rsidR="00623848"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</w:t>
                            </w:r>
                            <w:r w:rsidR="00F05C10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="00623848"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Té</w:t>
                            </w:r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l</w:t>
                            </w:r>
                            <w:r w:rsidR="00987F1E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 </w:t>
                            </w:r>
                            <w:proofErr w:type="gramStart"/>
                            <w:r w:rsidR="00987F1E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+</w:t>
                            </w:r>
                            <w:proofErr w:type="gramEnd"/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33 7 71 67 48</w:t>
                            </w:r>
                            <w:r w:rsidR="00987F1E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1210E9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42</w:t>
                            </w:r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</w:t>
                            </w:r>
                            <w:r w:rsidR="00F05C10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</w:t>
                            </w:r>
                            <w:r w:rsidR="001210E9">
                              <w:rPr>
                                <w:rFonts w:ascii="Arial" w:hAnsi="Arial"/>
                                <w:color w:val="0D0D0D"/>
                                <w:sz w:val="40"/>
                                <w:szCs w:val="40"/>
                                <w:lang w:val="fr-FR"/>
                              </w:rPr>
                              <w:t>Coiffeur mixte</w:t>
                            </w:r>
                          </w:p>
                          <w:p w:rsidR="00A174A7" w:rsidRDefault="00A174A7" w:rsidP="00987F1E">
                            <w:pPr>
                              <w:spacing w:line="360" w:lineRule="auto"/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F05C10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E-mail</w:t>
                            </w:r>
                            <w:r w:rsidR="00987F1E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 :</w:t>
                            </w:r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hyperlink r:id="rId11" w:history="1">
                              <w:r w:rsidR="00987F1E" w:rsidRPr="00C74FCC">
                                <w:rPr>
                                  <w:rStyle w:val="Lienhypertexte"/>
                                  <w:rFonts w:ascii="Arial" w:hAnsi="Arial"/>
                                  <w:sz w:val="20"/>
                                  <w:szCs w:val="20"/>
                                  <w:lang w:val="fr-FR"/>
                                </w:rPr>
                                <w:t>kraemer.gokhan@hotmail.com</w:t>
                              </w:r>
                            </w:hyperlink>
                          </w:p>
                          <w:p w:rsidR="00987F1E" w:rsidRPr="00987F1E" w:rsidRDefault="00987F1E" w:rsidP="00987F1E">
                            <w:pPr>
                              <w:spacing w:line="360" w:lineRule="auto"/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ab/>
                              <w:t xml:space="preserve">       </w:t>
                            </w:r>
                            <w:r w:rsidR="00F05C10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  <w:t>Site : www.ekecikgokhan.com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alt="Tablero de damas grande" style="position:absolute;left:0;text-align:left;margin-left:-80.55pt;margin-top:-54.4pt;width:584.6pt;height:13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" stroked="f">
                <v:fill r:id="rId12" o:title="Tablero de damas grande" recolor="t" type="tile"/>
                <v:textbox>
                  <w:txbxContent>
                    <w:p w:rsidR="00A174A7" w:rsidRPr="00EC7F93" w:rsidRDefault="00A174A7" w:rsidP="00987F1E">
                      <w:pPr>
                        <w:spacing w:line="360" w:lineRule="auto"/>
                        <w:rPr>
                          <w:rFonts w:ascii="Arial" w:hAnsi="Arial"/>
                          <w:b/>
                          <w:color w:val="0D0D0D"/>
                          <w:sz w:val="36"/>
                          <w:szCs w:val="36"/>
                          <w:lang w:val="fr-FR"/>
                        </w:rPr>
                      </w:pPr>
                      <w:r w:rsidRPr="00EC7F93">
                        <w:rPr>
                          <w:color w:val="0D0D0D"/>
                          <w:lang w:val="fr-FR"/>
                        </w:rPr>
                        <w:t xml:space="preserve">                                                             </w:t>
                      </w:r>
                      <w:r w:rsidR="00F05C10">
                        <w:rPr>
                          <w:color w:val="0D0D0D"/>
                          <w:lang w:val="fr-FR"/>
                        </w:rPr>
                        <w:t xml:space="preserve">  </w:t>
                      </w:r>
                      <w:proofErr w:type="spellStart"/>
                      <w:r w:rsidR="001210E9">
                        <w:rPr>
                          <w:rFonts w:ascii="Arial" w:hAnsi="Arial"/>
                          <w:b/>
                          <w:color w:val="0D0D0D"/>
                          <w:sz w:val="36"/>
                          <w:szCs w:val="36"/>
                          <w:lang w:val="fr-FR"/>
                        </w:rPr>
                        <w:t>Gokhan</w:t>
                      </w:r>
                      <w:proofErr w:type="spellEnd"/>
                      <w:r w:rsidR="00623848" w:rsidRPr="00EC7F93">
                        <w:rPr>
                          <w:rFonts w:ascii="Arial" w:hAnsi="Arial"/>
                          <w:b/>
                          <w:color w:val="0D0D0D"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r w:rsidR="001210E9">
                        <w:rPr>
                          <w:rFonts w:ascii="Arial" w:hAnsi="Arial"/>
                          <w:b/>
                          <w:color w:val="0D0D0D"/>
                          <w:sz w:val="36"/>
                          <w:szCs w:val="36"/>
                          <w:lang w:val="fr-FR"/>
                        </w:rPr>
                        <w:t>EKECIK</w:t>
                      </w:r>
                    </w:p>
                    <w:p w:rsidR="00A174A7" w:rsidRPr="00EC7F93" w:rsidRDefault="00A174A7" w:rsidP="00987F1E">
                      <w:pPr>
                        <w:spacing w:line="360" w:lineRule="auto"/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</w:pPr>
                      <w:r w:rsidRPr="00EC7F93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F05C10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25 ans</w:t>
                      </w:r>
                      <w:r w:rsidR="00987F1E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, Marié</w:t>
                      </w:r>
                      <w:r w:rsidR="00623848" w:rsidRPr="00EC7F93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ab/>
                      </w:r>
                    </w:p>
                    <w:p w:rsidR="00A174A7" w:rsidRPr="00623848" w:rsidRDefault="00A174A7" w:rsidP="00987F1E">
                      <w:pPr>
                        <w:spacing w:line="276" w:lineRule="auto"/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</w:pPr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F05C10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46 </w:t>
                      </w:r>
                      <w:proofErr w:type="gramStart"/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rue</w:t>
                      </w:r>
                      <w:proofErr w:type="gramEnd"/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de la </w:t>
                      </w:r>
                      <w:proofErr w:type="spellStart"/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cource</w:t>
                      </w:r>
                      <w:proofErr w:type="spellEnd"/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    </w:t>
                      </w:r>
                    </w:p>
                    <w:p w:rsidR="00A174A7" w:rsidRPr="00623848" w:rsidRDefault="00A174A7" w:rsidP="00987F1E">
                      <w:pPr>
                        <w:spacing w:line="276" w:lineRule="auto"/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</w:pPr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F05C10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Strasbourg</w:t>
                      </w:r>
                      <w:r w:rsidR="00623848"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- </w:t>
                      </w:r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France</w:t>
                      </w:r>
                    </w:p>
                    <w:p w:rsidR="00A174A7" w:rsidRPr="00623848" w:rsidRDefault="00A174A7" w:rsidP="00987F1E">
                      <w:pPr>
                        <w:spacing w:line="276" w:lineRule="auto"/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</w:pPr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                  </w:t>
                      </w:r>
                      <w:r w:rsidR="00623848"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                    </w:t>
                      </w:r>
                      <w:r w:rsidR="00F05C10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="00623848"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Té</w:t>
                      </w:r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l</w:t>
                      </w:r>
                      <w:r w:rsidR="00987F1E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 </w:t>
                      </w:r>
                      <w:proofErr w:type="gramStart"/>
                      <w:r w:rsidR="00987F1E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+</w:t>
                      </w:r>
                      <w:proofErr w:type="gramEnd"/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33 7 71 67 48</w:t>
                      </w:r>
                      <w:r w:rsidR="00987F1E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1210E9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42</w:t>
                      </w:r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                                   </w:t>
                      </w:r>
                      <w:r w:rsidR="00F05C10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</w:t>
                      </w:r>
                      <w:r w:rsidR="001210E9">
                        <w:rPr>
                          <w:rFonts w:ascii="Arial" w:hAnsi="Arial"/>
                          <w:color w:val="0D0D0D"/>
                          <w:sz w:val="40"/>
                          <w:szCs w:val="40"/>
                          <w:lang w:val="fr-FR"/>
                        </w:rPr>
                        <w:t>Coiffeur mixte</w:t>
                      </w:r>
                    </w:p>
                    <w:p w:rsidR="00A174A7" w:rsidRDefault="00A174A7" w:rsidP="00987F1E">
                      <w:pPr>
                        <w:spacing w:line="360" w:lineRule="auto"/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</w:pPr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F05C10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E-mail</w:t>
                      </w:r>
                      <w:r w:rsidR="00987F1E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 :</w:t>
                      </w:r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hyperlink r:id="rId13" w:history="1">
                        <w:r w:rsidR="00987F1E" w:rsidRPr="00C74FCC">
                          <w:rPr>
                            <w:rStyle w:val="Lienhypertexte"/>
                            <w:rFonts w:ascii="Arial" w:hAnsi="Arial"/>
                            <w:sz w:val="20"/>
                            <w:szCs w:val="20"/>
                            <w:lang w:val="fr-FR"/>
                          </w:rPr>
                          <w:t>kraemer.gokhan@hotmail.com</w:t>
                        </w:r>
                      </w:hyperlink>
                    </w:p>
                    <w:p w:rsidR="00987F1E" w:rsidRPr="00987F1E" w:rsidRDefault="00987F1E" w:rsidP="00987F1E">
                      <w:pPr>
                        <w:spacing w:line="360" w:lineRule="auto"/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ab/>
                      </w:r>
                      <w:r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ab/>
                        <w:t xml:space="preserve">       </w:t>
                      </w:r>
                      <w:r w:rsidR="00F05C10"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  <w:t>Site : www.ekecikgokhan.com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3214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B8F253" wp14:editId="37352468">
                <wp:simplePos x="0" y="0"/>
                <wp:positionH relativeFrom="column">
                  <wp:posOffset>-685165</wp:posOffset>
                </wp:positionH>
                <wp:positionV relativeFrom="paragraph">
                  <wp:posOffset>-800100</wp:posOffset>
                </wp:positionV>
                <wp:extent cx="1603375" cy="2330450"/>
                <wp:effectExtent l="635" t="0" r="0" b="0"/>
                <wp:wrapThrough wrapText="bothSides">
                  <wp:wrapPolygon edited="0">
                    <wp:start x="-154" y="0"/>
                    <wp:lineTo x="-154" y="21494"/>
                    <wp:lineTo x="21754" y="21494"/>
                    <wp:lineTo x="21754" y="0"/>
                    <wp:lineTo x="-154" y="0"/>
                  </wp:wrapPolygon>
                </wp:wrapThrough>
                <wp:docPr id="9" name="Rectángulo 3" descr="Tablero de damas grand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3375" cy="233045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8D8D8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174A7" w:rsidRDefault="0016694D" w:rsidP="00AD3A5C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18EA469D" wp14:editId="6EA3A8F5">
                                  <wp:extent cx="1631315" cy="2186388"/>
                                  <wp:effectExtent l="0" t="0" r="6985" b="4445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4743" cy="21909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5C10"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7" alt="Tablero de damas grande" style="position:absolute;left:0;text-align:left;margin-left:-53.95pt;margin-top:-63pt;width:126.25pt;height:183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" stroked="f" strokecolor="#d8d8d8">
                <v:fill r:id="rId12" o:title="Tablero de damas grande" recolor="t" type="tile"/>
                <v:shadow opacity="22936f" origin=",.5" offset="0,.63889mm"/>
                <v:textbox style="mso-fit-shape-to-text:t">
                  <w:txbxContent>
                    <w:p w:rsidR="00A174A7" w:rsidRDefault="0016694D" w:rsidP="00AD3A5C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18EA469D" wp14:editId="6EA3A8F5">
                            <wp:extent cx="1631315" cy="2186388"/>
                            <wp:effectExtent l="0" t="0" r="6985" b="4445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4743" cy="21909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5C10"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A70072" w:rsidRPr="00A70072" w:rsidRDefault="001D04A4" w:rsidP="00A70072">
      <w:r>
        <w:softHyphen/>
      </w:r>
      <w:r>
        <w:softHyphen/>
      </w:r>
      <w:bookmarkStart w:id="0" w:name="_GoBack"/>
      <w:bookmarkEnd w:id="0"/>
    </w:p>
    <w:p w:rsidR="00623848" w:rsidRPr="00A70072" w:rsidRDefault="00987F1E" w:rsidP="00A7007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3E63B" wp14:editId="59B430F6">
                <wp:simplePos x="0" y="0"/>
                <wp:positionH relativeFrom="column">
                  <wp:posOffset>-1796415</wp:posOffset>
                </wp:positionH>
                <wp:positionV relativeFrom="paragraph">
                  <wp:posOffset>230505</wp:posOffset>
                </wp:positionV>
                <wp:extent cx="7200900" cy="1986280"/>
                <wp:effectExtent l="0" t="0" r="19050" b="13970"/>
                <wp:wrapSquare wrapText="bothSides"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19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8" w:rsidRPr="00F05C10" w:rsidRDefault="00623848" w:rsidP="00623848">
                            <w:pPr>
                              <w:rPr>
                                <w:rFonts w:asciiTheme="majorHAnsi" w:hAnsiTheme="majorHAnsi"/>
                                <w:b/>
                                <w:color w:val="00206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5C1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36"/>
                                <w:szCs w:val="36"/>
                                <w:lang w:val="fr-FR"/>
                              </w:rPr>
                              <w:t>FORMATIONS</w:t>
                            </w:r>
                          </w:p>
                          <w:p w:rsidR="00623848" w:rsidRPr="00623848" w:rsidRDefault="00623848" w:rsidP="00623848">
                            <w:pPr>
                              <w:rPr>
                                <w:rFonts w:ascii="Arial" w:hAnsi="Arial"/>
                                <w:b/>
                                <w:color w:val="660066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623848" w:rsidRPr="00404AA4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04AA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Années    </w:t>
                            </w:r>
                            <w:r w:rsidRPr="00404AA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</w:t>
                            </w:r>
                            <w:r w:rsidRPr="00404AA4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404AA4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:rsidR="00623848" w:rsidRPr="00404AA4" w:rsidRDefault="00623848" w:rsidP="006238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04AA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Ville-Pays                                         </w:t>
                            </w:r>
                            <w:r w:rsidRPr="00404AA4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p w:rsidR="00623848" w:rsidRPr="00404AA4" w:rsidRDefault="00623848" w:rsidP="00623848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623848" w:rsidRPr="00404AA4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04AA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Années    </w:t>
                            </w:r>
                            <w:r w:rsidRPr="00404AA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</w:t>
                            </w:r>
                            <w:r w:rsidRPr="00404AA4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404AA4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:rsidR="00623848" w:rsidRPr="00404AA4" w:rsidRDefault="00623848" w:rsidP="00623848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04AA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Ville-Pays                                         </w:t>
                            </w:r>
                            <w:r w:rsidRPr="00404AA4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p w:rsidR="00623848" w:rsidRPr="00404AA4" w:rsidRDefault="00623848" w:rsidP="00623848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623848" w:rsidRPr="00404AA4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04AA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Années    </w:t>
                            </w:r>
                            <w:r w:rsidRPr="00404AA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</w:t>
                            </w:r>
                            <w:r w:rsidRPr="00404AA4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404AA4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xxxxxxxxxxxxxxxxxxxxxxxxxxxxxxxxxxx</w:t>
                            </w:r>
                            <w:proofErr w:type="spellEnd"/>
                          </w:p>
                          <w:p w:rsidR="00623848" w:rsidRPr="00404AA4" w:rsidRDefault="00623848" w:rsidP="006238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04AA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Ville-Pays                                         </w:t>
                            </w:r>
                            <w:r w:rsidRPr="00404AA4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p w:rsidR="00623848" w:rsidRPr="00404AA4" w:rsidRDefault="00623848" w:rsidP="00623848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623848" w:rsidRPr="00623848" w:rsidRDefault="00623848" w:rsidP="00623848">
                            <w:pPr>
                              <w:rPr>
                                <w:b/>
                                <w:color w:val="660066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623848" w:rsidRPr="00623848" w:rsidRDefault="00623848" w:rsidP="00623848">
                            <w:pPr>
                              <w:rPr>
                                <w:color w:val="66006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8" type="#_x0000_t202" style="position:absolute;margin-left:-141.45pt;margin-top:18.15pt;width:567pt;height:1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" strokecolor="#002060">
                <v:textbox>
                  <w:txbxContent>
                    <w:p w:rsidR="00623848" w:rsidRPr="00F05C10" w:rsidRDefault="00623848" w:rsidP="00623848">
                      <w:pPr>
                        <w:rPr>
                          <w:rFonts w:asciiTheme="majorHAnsi" w:hAnsiTheme="majorHAnsi"/>
                          <w:b/>
                          <w:color w:val="002060"/>
                          <w:sz w:val="20"/>
                          <w:szCs w:val="20"/>
                          <w:lang w:val="fr-FR"/>
                        </w:rPr>
                      </w:pPr>
                      <w:r w:rsidRPr="00F05C10">
                        <w:rPr>
                          <w:rFonts w:asciiTheme="majorHAnsi" w:hAnsiTheme="majorHAnsi"/>
                          <w:b/>
                          <w:color w:val="002060"/>
                          <w:sz w:val="36"/>
                          <w:szCs w:val="36"/>
                          <w:lang w:val="fr-FR"/>
                        </w:rPr>
                        <w:t>FORMATIONS</w:t>
                      </w:r>
                    </w:p>
                    <w:p w:rsidR="00623848" w:rsidRPr="00623848" w:rsidRDefault="00623848" w:rsidP="00623848">
                      <w:pPr>
                        <w:rPr>
                          <w:rFonts w:ascii="Arial" w:hAnsi="Arial"/>
                          <w:b/>
                          <w:color w:val="660066"/>
                          <w:sz w:val="20"/>
                          <w:szCs w:val="20"/>
                          <w:lang w:val="fr-FR"/>
                        </w:rPr>
                      </w:pPr>
                    </w:p>
                    <w:p w:rsidR="00623848" w:rsidRPr="00404AA4" w:rsidRDefault="00623848" w:rsidP="0062384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404AA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Années    </w:t>
                      </w:r>
                      <w:r w:rsidRPr="00404AA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     </w:t>
                      </w:r>
                      <w:r w:rsidRPr="00404AA4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Diplôme </w:t>
                      </w:r>
                      <w:proofErr w:type="spellStart"/>
                      <w:r w:rsidRPr="00404AA4">
                        <w:rPr>
                          <w:rFonts w:ascii="Arial" w:hAnsi="Arial"/>
                          <w:color w:val="000000"/>
                          <w:lang w:val="fr-FR"/>
                        </w:rPr>
                        <w:t>xxxxxxxxxxxxxxxxxxxxxxxxxxxxxxxxxxx</w:t>
                      </w:r>
                      <w:proofErr w:type="spellEnd"/>
                    </w:p>
                    <w:p w:rsidR="00623848" w:rsidRPr="00404AA4" w:rsidRDefault="00623848" w:rsidP="0062384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404AA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Ville-Pays                                         </w:t>
                      </w:r>
                      <w:r w:rsidRPr="00404AA4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p w:rsidR="00623848" w:rsidRPr="00404AA4" w:rsidRDefault="00623848" w:rsidP="00623848">
                      <w:pPr>
                        <w:rPr>
                          <w:b/>
                          <w:color w:val="000000"/>
                          <w:sz w:val="36"/>
                          <w:szCs w:val="36"/>
                          <w:lang w:val="fr-FR"/>
                        </w:rPr>
                      </w:pPr>
                    </w:p>
                    <w:p w:rsidR="00623848" w:rsidRPr="00404AA4" w:rsidRDefault="00623848" w:rsidP="0062384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404AA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Années    </w:t>
                      </w:r>
                      <w:r w:rsidRPr="00404AA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     </w:t>
                      </w:r>
                      <w:r w:rsidRPr="00404AA4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Diplôme </w:t>
                      </w:r>
                      <w:proofErr w:type="spellStart"/>
                      <w:r w:rsidRPr="00404AA4">
                        <w:rPr>
                          <w:rFonts w:ascii="Arial" w:hAnsi="Arial"/>
                          <w:color w:val="000000"/>
                          <w:lang w:val="fr-FR"/>
                        </w:rPr>
                        <w:t>xxxxxxxxxxxxxxxxxxxxxxxxxxxxxxxxxxx</w:t>
                      </w:r>
                      <w:proofErr w:type="spellEnd"/>
                    </w:p>
                    <w:p w:rsidR="00623848" w:rsidRPr="00404AA4" w:rsidRDefault="00623848" w:rsidP="00623848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404AA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Ville-Pays                                         </w:t>
                      </w:r>
                      <w:r w:rsidRPr="00404AA4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p w:rsidR="00623848" w:rsidRPr="00404AA4" w:rsidRDefault="00623848" w:rsidP="00623848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623848" w:rsidRPr="00404AA4" w:rsidRDefault="00623848" w:rsidP="0062384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404AA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Années    </w:t>
                      </w:r>
                      <w:r w:rsidRPr="00404AA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     </w:t>
                      </w:r>
                      <w:r w:rsidRPr="00404AA4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Diplôme </w:t>
                      </w:r>
                      <w:proofErr w:type="spellStart"/>
                      <w:r w:rsidRPr="00404AA4">
                        <w:rPr>
                          <w:rFonts w:ascii="Arial" w:hAnsi="Arial"/>
                          <w:color w:val="000000"/>
                          <w:lang w:val="fr-FR"/>
                        </w:rPr>
                        <w:t>xxxxxxxxxxxxxxxxxxxxxxxxxxxxxxxxxxx</w:t>
                      </w:r>
                      <w:proofErr w:type="spellEnd"/>
                    </w:p>
                    <w:p w:rsidR="00623848" w:rsidRPr="00404AA4" w:rsidRDefault="00623848" w:rsidP="0062384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404AA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Ville-Pays                                         </w:t>
                      </w:r>
                      <w:r w:rsidRPr="00404AA4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p w:rsidR="00623848" w:rsidRPr="00404AA4" w:rsidRDefault="00623848" w:rsidP="00623848">
                      <w:pPr>
                        <w:rPr>
                          <w:b/>
                          <w:color w:val="000000"/>
                          <w:sz w:val="36"/>
                          <w:szCs w:val="36"/>
                          <w:lang w:val="fr-FR"/>
                        </w:rPr>
                      </w:pPr>
                    </w:p>
                    <w:p w:rsidR="00623848" w:rsidRPr="00623848" w:rsidRDefault="00623848" w:rsidP="00623848">
                      <w:pPr>
                        <w:rPr>
                          <w:b/>
                          <w:color w:val="660066"/>
                          <w:sz w:val="36"/>
                          <w:szCs w:val="36"/>
                          <w:lang w:val="fr-FR"/>
                        </w:rPr>
                      </w:pPr>
                    </w:p>
                    <w:p w:rsidR="00623848" w:rsidRPr="00623848" w:rsidRDefault="00623848" w:rsidP="00623848">
                      <w:pPr>
                        <w:rPr>
                          <w:color w:val="660066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0072" w:rsidRPr="00A70072" w:rsidRDefault="008A06B6" w:rsidP="00A7007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538C33" wp14:editId="40364A68">
                <wp:simplePos x="0" y="0"/>
                <wp:positionH relativeFrom="column">
                  <wp:posOffset>-745490</wp:posOffset>
                </wp:positionH>
                <wp:positionV relativeFrom="paragraph">
                  <wp:posOffset>2242820</wp:posOffset>
                </wp:positionV>
                <wp:extent cx="7200265" cy="2437765"/>
                <wp:effectExtent l="0" t="0" r="19685" b="19685"/>
                <wp:wrapSquare wrapText="bothSides"/>
                <wp:docPr id="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265" cy="243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4A7" w:rsidRPr="00A41AC5" w:rsidRDefault="00623848" w:rsidP="003C0E88">
                            <w:pPr>
                              <w:rPr>
                                <w:rFonts w:asciiTheme="majorHAnsi" w:hAnsiTheme="majorHAnsi"/>
                                <w:b/>
                                <w:color w:val="4BACC6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A41AC5">
                              <w:rPr>
                                <w:rFonts w:asciiTheme="majorHAnsi" w:hAnsiTheme="majorHAnsi"/>
                                <w:b/>
                                <w:color w:val="4BACC6"/>
                                <w:sz w:val="36"/>
                                <w:szCs w:val="36"/>
                                <w:lang w:val="fr-FR"/>
                              </w:rPr>
                              <w:t>EXPERIENCES PROFESSIONNELLES</w:t>
                            </w:r>
                          </w:p>
                          <w:p w:rsidR="00623848" w:rsidRPr="00EC7F93" w:rsidRDefault="00623848" w:rsidP="003C0E8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623848" w:rsidRPr="005469DB" w:rsidRDefault="00623848" w:rsidP="006238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Du 00/00/0000 au 00/00/0000 </w:t>
                            </w:r>
                          </w:p>
                          <w:p w:rsidR="00623848" w:rsidRPr="005469DB" w:rsidRDefault="00623848" w:rsidP="006238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Ville - Pays</w:t>
                            </w:r>
                          </w:p>
                          <w:p w:rsidR="00623848" w:rsidRPr="005469DB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NOM DE L’ENTREPRISE</w:t>
                            </w:r>
                            <w:r w:rsidRPr="005469DB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, Secteur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:rsidR="00623848" w:rsidRPr="005469DB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 xml:space="preserve">Poste occupé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xxxxxxxxxxxxxxxxxxxxxxxxxxxxxxxxxxxxxxxxxxxx</w:t>
                            </w:r>
                            <w:proofErr w:type="spellEnd"/>
                          </w:p>
                          <w:p w:rsidR="00623848" w:rsidRPr="005469DB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Missions et tâches réalisées: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xxxxxxxxxxxxxxxxxxxxxxxxxxxxxxxxxxxxxxxxx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</w:p>
                          <w:p w:rsidR="00623848" w:rsidRPr="005469DB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Xxxxxxxxxxxxxxxx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xxxxxxxxxxxxx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xxxxxxx</w:t>
                            </w:r>
                            <w:proofErr w:type="spellEnd"/>
                          </w:p>
                          <w:p w:rsidR="00623848" w:rsidRPr="005469DB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623848" w:rsidRPr="00E02E0A" w:rsidRDefault="00623848" w:rsidP="0003214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9" type="#_x0000_t202" style="position:absolute;margin-left:-58.7pt;margin-top:176.6pt;width:566.95pt;height:19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" strokecolor="#4bacc6">
                <v:textbox>
                  <w:txbxContent>
                    <w:p w:rsidR="00A174A7" w:rsidRPr="00A41AC5" w:rsidRDefault="00623848" w:rsidP="003C0E88">
                      <w:pPr>
                        <w:rPr>
                          <w:rFonts w:asciiTheme="majorHAnsi" w:hAnsiTheme="majorHAnsi"/>
                          <w:b/>
                          <w:color w:val="4BACC6"/>
                          <w:sz w:val="36"/>
                          <w:szCs w:val="36"/>
                          <w:lang w:val="fr-FR"/>
                        </w:rPr>
                      </w:pPr>
                      <w:r w:rsidRPr="00A41AC5">
                        <w:rPr>
                          <w:rFonts w:asciiTheme="majorHAnsi" w:hAnsiTheme="majorHAnsi"/>
                          <w:b/>
                          <w:color w:val="4BACC6"/>
                          <w:sz w:val="36"/>
                          <w:szCs w:val="36"/>
                          <w:lang w:val="fr-FR"/>
                        </w:rPr>
                        <w:t>EXPERIENCES PROFESSIONNELLES</w:t>
                      </w:r>
                    </w:p>
                    <w:p w:rsidR="00623848" w:rsidRPr="00EC7F93" w:rsidRDefault="00623848" w:rsidP="003C0E88">
                      <w:pPr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</w:p>
                    <w:p w:rsidR="00623848" w:rsidRPr="005469DB" w:rsidRDefault="00623848" w:rsidP="0062384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Du 00/00/0000 au 00/00/0000 </w:t>
                      </w:r>
                    </w:p>
                    <w:p w:rsidR="00623848" w:rsidRPr="005469DB" w:rsidRDefault="00623848" w:rsidP="0062384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Ville - Pays</w:t>
                      </w:r>
                    </w:p>
                    <w:p w:rsidR="00623848" w:rsidRPr="005469DB" w:rsidRDefault="00623848" w:rsidP="00623848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NOM DE L’ENTREPRISE</w:t>
                      </w:r>
                      <w:r w:rsidRPr="005469DB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, Secteur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:rsidR="00623848" w:rsidRPr="005469DB" w:rsidRDefault="00623848" w:rsidP="00623848">
                      <w:pP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 xml:space="preserve">Poste occupé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xxxxxxxxxxxxxxxxxxxxxxxxxxxxxxxxxxxxxxxxxxxx</w:t>
                      </w:r>
                      <w:proofErr w:type="spellEnd"/>
                    </w:p>
                    <w:p w:rsidR="00623848" w:rsidRPr="005469DB" w:rsidRDefault="00623848" w:rsidP="0062384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Missions et tâches réalisées: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xxxxxxxxxxxxxxxxxxxxxxxxxxxxxxxxxxxxxxxxx</w:t>
                      </w:r>
                      <w:proofErr w:type="spellEnd"/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</w:p>
                    <w:p w:rsidR="00623848" w:rsidRPr="005469DB" w:rsidRDefault="00623848" w:rsidP="0062384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Xxxxxxxxxxxxxxxx</w:t>
                      </w:r>
                      <w:proofErr w:type="spellEnd"/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xxxxxxxxxxxxx</w:t>
                      </w:r>
                      <w:proofErr w:type="spellEnd"/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xxxxxxx</w:t>
                      </w:r>
                      <w:proofErr w:type="spellEnd"/>
                    </w:p>
                    <w:p w:rsidR="00623848" w:rsidRPr="005469DB" w:rsidRDefault="00623848" w:rsidP="0062384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Xxxxxxxxxxxxxxxxxxxxxxxxxxxxxxxxxxxxx</w:t>
                      </w:r>
                      <w:proofErr w:type="spellEnd"/>
                    </w:p>
                    <w:p w:rsidR="00623848" w:rsidRPr="00E02E0A" w:rsidRDefault="00623848" w:rsidP="0003214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</w:t>
                      </w:r>
                      <w:proofErr w:type="spellStart"/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Xxxxxxxxxxxxxxxxxxxxxxxxxxxxxxxxxxxxx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9C6E9" wp14:editId="2A4096B0">
                <wp:simplePos x="0" y="0"/>
                <wp:positionH relativeFrom="column">
                  <wp:posOffset>2723515</wp:posOffset>
                </wp:positionH>
                <wp:positionV relativeFrom="paragraph">
                  <wp:posOffset>4862195</wp:posOffset>
                </wp:positionV>
                <wp:extent cx="3724275" cy="2098040"/>
                <wp:effectExtent l="0" t="0" r="28575" b="16510"/>
                <wp:wrapTight wrapText="bothSides">
                  <wp:wrapPolygon edited="0">
                    <wp:start x="0" y="0"/>
                    <wp:lineTo x="0" y="21574"/>
                    <wp:lineTo x="21655" y="21574"/>
                    <wp:lineTo x="21655" y="0"/>
                    <wp:lineTo x="0" y="0"/>
                  </wp:wrapPolygon>
                </wp:wrapTight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209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5A1" w:rsidRPr="00A41AC5" w:rsidRDefault="007915A1" w:rsidP="007915A1">
                            <w:pPr>
                              <w:rPr>
                                <w:rFonts w:asciiTheme="majorHAnsi" w:hAnsiTheme="majorHAnsi"/>
                                <w:b/>
                                <w:color w:val="B2A1C7" w:themeColor="accent4" w:themeTint="99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A41AC5">
                              <w:rPr>
                                <w:rFonts w:asciiTheme="majorHAnsi" w:hAnsiTheme="majorHAnsi"/>
                                <w:b/>
                                <w:color w:val="B2A1C7" w:themeColor="accent4" w:themeTint="99"/>
                                <w:sz w:val="36"/>
                                <w:szCs w:val="36"/>
                                <w:lang w:val="fr-FR"/>
                              </w:rPr>
                              <w:t>APPTITUDES</w:t>
                            </w:r>
                          </w:p>
                          <w:p w:rsidR="007915A1" w:rsidRPr="00EC7F93" w:rsidRDefault="007915A1" w:rsidP="007915A1">
                            <w:pP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915A1" w:rsidRPr="00623848" w:rsidRDefault="007915A1" w:rsidP="007915A1">
                            <w:pPr>
                              <w:spacing w:line="276" w:lineRule="auto"/>
                              <w:rPr>
                                <w:rFonts w:ascii="Arial" w:hAnsi="Arial"/>
                                <w:color w:val="0D0D0D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Capacités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relationnelles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et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philisophie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d’entreprise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- Esprit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d’équipe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d’organisation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Création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qualités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artistiques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Volenté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d’investissement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30" type="#_x0000_t202" style="position:absolute;margin-left:214.45pt;margin-top:382.85pt;width:293.25pt;height:16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" strokecolor="#b2a1c7 [1943]">
                <v:textbox inset=",7.2pt,,7.2pt">
                  <w:txbxContent>
                    <w:p w:rsidR="007915A1" w:rsidRPr="00A41AC5" w:rsidRDefault="007915A1" w:rsidP="007915A1">
                      <w:pPr>
                        <w:rPr>
                          <w:rFonts w:asciiTheme="majorHAnsi" w:hAnsiTheme="majorHAnsi"/>
                          <w:b/>
                          <w:color w:val="B2A1C7" w:themeColor="accent4" w:themeTint="99"/>
                          <w:sz w:val="36"/>
                          <w:szCs w:val="36"/>
                          <w:lang w:val="fr-FR"/>
                        </w:rPr>
                      </w:pPr>
                      <w:r w:rsidRPr="00A41AC5">
                        <w:rPr>
                          <w:rFonts w:asciiTheme="majorHAnsi" w:hAnsiTheme="majorHAnsi"/>
                          <w:b/>
                          <w:color w:val="B2A1C7" w:themeColor="accent4" w:themeTint="99"/>
                          <w:sz w:val="36"/>
                          <w:szCs w:val="36"/>
                          <w:lang w:val="fr-FR"/>
                        </w:rPr>
                        <w:t>APPTITUDES</w:t>
                      </w:r>
                    </w:p>
                    <w:p w:rsidR="007915A1" w:rsidRPr="00EC7F93" w:rsidRDefault="007915A1" w:rsidP="007915A1">
                      <w:pPr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</w:pPr>
                    </w:p>
                    <w:p w:rsidR="007915A1" w:rsidRPr="00623848" w:rsidRDefault="007915A1" w:rsidP="007915A1">
                      <w:pPr>
                        <w:spacing w:line="276" w:lineRule="auto"/>
                        <w:rPr>
                          <w:rFonts w:ascii="Arial" w:hAnsi="Arial"/>
                          <w:color w:val="0D0D0D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Capacités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relationnelles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et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philisophie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d’entreprise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.</w:t>
                      </w:r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- Esprit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d’équipe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d’organisation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.</w:t>
                      </w:r>
                      <w:r w:rsidRPr="007915A1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Création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qualités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artistiques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.</w:t>
                      </w:r>
                      <w:r w:rsidRPr="007915A1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Volenté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d’investissement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E1A0B4" wp14:editId="0CDEC6CD">
                <wp:simplePos x="0" y="0"/>
                <wp:positionH relativeFrom="column">
                  <wp:posOffset>-749935</wp:posOffset>
                </wp:positionH>
                <wp:positionV relativeFrom="paragraph">
                  <wp:posOffset>4862195</wp:posOffset>
                </wp:positionV>
                <wp:extent cx="3384550" cy="2098040"/>
                <wp:effectExtent l="0" t="0" r="25400" b="16510"/>
                <wp:wrapTight wrapText="bothSides">
                  <wp:wrapPolygon edited="0">
                    <wp:start x="0" y="0"/>
                    <wp:lineTo x="0" y="21574"/>
                    <wp:lineTo x="21641" y="21574"/>
                    <wp:lineTo x="21641" y="0"/>
                    <wp:lineTo x="0" y="0"/>
                  </wp:wrapPolygon>
                </wp:wrapTight>
                <wp:docPr id="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209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4A7" w:rsidRPr="00A41AC5" w:rsidRDefault="00623848">
                            <w:pPr>
                              <w:rPr>
                                <w:rFonts w:asciiTheme="majorHAnsi" w:hAnsiTheme="majorHAnsi"/>
                                <w:b/>
                                <w:color w:val="76923C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A41AC5">
                              <w:rPr>
                                <w:rFonts w:asciiTheme="majorHAnsi" w:hAnsiTheme="majorHAnsi"/>
                                <w:b/>
                                <w:color w:val="76923C"/>
                                <w:sz w:val="36"/>
                                <w:szCs w:val="36"/>
                                <w:lang w:val="fr-FR"/>
                              </w:rPr>
                              <w:t>COMPETENCES</w:t>
                            </w:r>
                          </w:p>
                          <w:p w:rsidR="00623848" w:rsidRPr="00EC7F93" w:rsidRDefault="00623848">
                            <w:pP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A174A7" w:rsidRPr="00623848" w:rsidRDefault="001210E9" w:rsidP="007915A1">
                            <w:pPr>
                              <w:spacing w:line="276" w:lineRule="auto"/>
                              <w:rPr>
                                <w:rFonts w:ascii="Arial" w:hAnsi="Arial"/>
                                <w:color w:val="0D0D0D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Shampooings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/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soins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capillaires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/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massages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Coupes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/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sèchages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/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brushings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Couleurs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/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décolorations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  <w:r w:rsidRPr="007915A1">
                              <w:rPr>
                                <w:rStyle w:val="apple-converted-space"/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 </w:t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Défrisages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/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lissages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brésilien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/ permanentes.</w:t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Extentions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 xml:space="preserve"> TAPE et </w:t>
                            </w:r>
                            <w:proofErr w:type="spellStart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Kératine</w:t>
                            </w:r>
                            <w:proofErr w:type="spellEnd"/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</w:rPr>
                              <w:br/>
                            </w:r>
                            <w:r w:rsidRPr="007915A1">
                              <w:rPr>
                                <w:rFonts w:ascii="Arial" w:hAnsi="Arial" w:cs="Arial"/>
                                <w:color w:val="333333"/>
                                <w:shd w:val="clear" w:color="auto" w:fill="FFFFFF"/>
                              </w:rPr>
                              <w:t>- Les Barbes.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59.05pt;margin-top:382.85pt;width:266.5pt;height:165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" strokecolor="#76923c">
                <v:textbox inset=",7.2pt,,7.2pt">
                  <w:txbxContent>
                    <w:p w:rsidR="00A174A7" w:rsidRPr="00A41AC5" w:rsidRDefault="00623848">
                      <w:pPr>
                        <w:rPr>
                          <w:rFonts w:asciiTheme="majorHAnsi" w:hAnsiTheme="majorHAnsi"/>
                          <w:b/>
                          <w:color w:val="76923C"/>
                          <w:sz w:val="36"/>
                          <w:szCs w:val="36"/>
                          <w:lang w:val="fr-FR"/>
                        </w:rPr>
                      </w:pPr>
                      <w:r w:rsidRPr="00A41AC5">
                        <w:rPr>
                          <w:rFonts w:asciiTheme="majorHAnsi" w:hAnsiTheme="majorHAnsi"/>
                          <w:b/>
                          <w:color w:val="76923C"/>
                          <w:sz w:val="36"/>
                          <w:szCs w:val="36"/>
                          <w:lang w:val="fr-FR"/>
                        </w:rPr>
                        <w:t>COMPETENCES</w:t>
                      </w:r>
                    </w:p>
                    <w:p w:rsidR="00623848" w:rsidRPr="00EC7F93" w:rsidRDefault="00623848">
                      <w:pPr>
                        <w:rPr>
                          <w:rFonts w:ascii="Arial" w:hAnsi="Arial"/>
                          <w:color w:val="0D0D0D"/>
                          <w:sz w:val="20"/>
                          <w:szCs w:val="20"/>
                          <w:lang w:val="fr-FR"/>
                        </w:rPr>
                      </w:pPr>
                    </w:p>
                    <w:p w:rsidR="00A174A7" w:rsidRPr="00623848" w:rsidRDefault="001210E9" w:rsidP="007915A1">
                      <w:pPr>
                        <w:spacing w:line="276" w:lineRule="auto"/>
                        <w:rPr>
                          <w:rFonts w:ascii="Arial" w:hAnsi="Arial"/>
                          <w:color w:val="0D0D0D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Shampooings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/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soins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capillaires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/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massages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.</w:t>
                      </w:r>
                      <w:r w:rsidRPr="007915A1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Coupes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/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sèchages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/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brushings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.</w:t>
                      </w:r>
                      <w:r w:rsidRPr="007915A1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Couleurs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/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décolorations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.</w:t>
                      </w:r>
                      <w:r w:rsidRPr="007915A1">
                        <w:rPr>
                          <w:rStyle w:val="apple-converted-space"/>
                          <w:rFonts w:ascii="Arial" w:hAnsi="Arial" w:cs="Arial"/>
                          <w:color w:val="333333"/>
                          <w:shd w:val="clear" w:color="auto" w:fill="FFFFFF"/>
                        </w:rPr>
                        <w:t> </w:t>
                      </w:r>
                      <w:r w:rsidRPr="007915A1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Défrisages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/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lissages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brésilien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/ permanentes.</w:t>
                      </w:r>
                      <w:r w:rsidRPr="007915A1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Extentions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 xml:space="preserve"> TAPE et </w:t>
                      </w:r>
                      <w:proofErr w:type="spellStart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Kératine</w:t>
                      </w:r>
                      <w:proofErr w:type="spellEnd"/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.</w:t>
                      </w:r>
                      <w:r w:rsidRPr="007915A1">
                        <w:rPr>
                          <w:rFonts w:ascii="Arial" w:hAnsi="Arial" w:cs="Arial"/>
                          <w:color w:val="333333"/>
                        </w:rPr>
                        <w:br/>
                      </w:r>
                      <w:r w:rsidRPr="007915A1">
                        <w:rPr>
                          <w:rFonts w:ascii="Arial" w:hAnsi="Arial" w:cs="Arial"/>
                          <w:color w:val="333333"/>
                          <w:shd w:val="clear" w:color="auto" w:fill="FFFFFF"/>
                        </w:rPr>
                        <w:t>- Les Barbes.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D5CCB" wp14:editId="395DCC09">
                <wp:simplePos x="0" y="0"/>
                <wp:positionH relativeFrom="column">
                  <wp:posOffset>2723515</wp:posOffset>
                </wp:positionH>
                <wp:positionV relativeFrom="paragraph">
                  <wp:posOffset>7118985</wp:posOffset>
                </wp:positionV>
                <wp:extent cx="3724275" cy="923925"/>
                <wp:effectExtent l="0" t="0" r="28575" b="28575"/>
                <wp:wrapSquare wrapText="bothSides"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5A1" w:rsidRPr="00A41AC5" w:rsidRDefault="007915A1" w:rsidP="007915A1">
                            <w:pPr>
                              <w:rPr>
                                <w:rFonts w:asciiTheme="majorHAnsi" w:hAnsiTheme="majorHAnsi"/>
                                <w:b/>
                                <w:color w:val="F79646"/>
                                <w:sz w:val="36"/>
                                <w:szCs w:val="36"/>
                              </w:rPr>
                            </w:pPr>
                            <w:r w:rsidRPr="00A41AC5">
                              <w:rPr>
                                <w:rFonts w:asciiTheme="majorHAnsi" w:hAnsiTheme="majorHAnsi"/>
                                <w:b/>
                                <w:color w:val="F79646"/>
                                <w:sz w:val="36"/>
                                <w:szCs w:val="36"/>
                              </w:rPr>
                              <w:t>LOISIRS</w:t>
                            </w:r>
                          </w:p>
                          <w:p w:rsidR="007915A1" w:rsidRDefault="007915A1" w:rsidP="007915A1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coiffure</w:t>
                            </w:r>
                            <w:proofErr w:type="spellEnd"/>
                          </w:p>
                          <w:p w:rsidR="007915A1" w:rsidRDefault="007915A1" w:rsidP="007915A1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Photographie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915A1" w:rsidRPr="00B30887" w:rsidRDefault="007915A1" w:rsidP="007915A1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Sport.</w:t>
                            </w:r>
                          </w:p>
                          <w:p w:rsidR="007915A1" w:rsidRPr="005469DB" w:rsidRDefault="007915A1" w:rsidP="007915A1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915A1" w:rsidRDefault="007915A1" w:rsidP="007915A1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7915A1" w:rsidRPr="00B30887" w:rsidRDefault="007915A1" w:rsidP="007915A1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214.45pt;margin-top:560.55pt;width:293.25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" strokecolor="#f79646">
                <v:textbox>
                  <w:txbxContent>
                    <w:p w:rsidR="007915A1" w:rsidRPr="00A41AC5" w:rsidRDefault="007915A1" w:rsidP="007915A1">
                      <w:pPr>
                        <w:rPr>
                          <w:rFonts w:asciiTheme="majorHAnsi" w:hAnsiTheme="majorHAnsi"/>
                          <w:b/>
                          <w:color w:val="F79646"/>
                          <w:sz w:val="36"/>
                          <w:szCs w:val="36"/>
                        </w:rPr>
                      </w:pPr>
                      <w:r w:rsidRPr="00A41AC5">
                        <w:rPr>
                          <w:rFonts w:asciiTheme="majorHAnsi" w:hAnsiTheme="majorHAnsi"/>
                          <w:b/>
                          <w:color w:val="F79646"/>
                          <w:sz w:val="36"/>
                          <w:szCs w:val="36"/>
                        </w:rPr>
                        <w:t>LOISIRS</w:t>
                      </w:r>
                    </w:p>
                    <w:p w:rsidR="007915A1" w:rsidRDefault="007915A1" w:rsidP="007915A1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coiffure</w:t>
                      </w:r>
                      <w:proofErr w:type="spellEnd"/>
                    </w:p>
                    <w:p w:rsidR="007915A1" w:rsidRDefault="007915A1" w:rsidP="007915A1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Photographie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7915A1" w:rsidRPr="00B30887" w:rsidRDefault="007915A1" w:rsidP="007915A1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Sport.</w:t>
                      </w:r>
                    </w:p>
                    <w:p w:rsidR="007915A1" w:rsidRPr="005469DB" w:rsidRDefault="007915A1" w:rsidP="007915A1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915A1" w:rsidRDefault="007915A1" w:rsidP="007915A1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7915A1" w:rsidRPr="00B30887" w:rsidRDefault="007915A1" w:rsidP="007915A1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94B83" wp14:editId="0882BD0E">
                <wp:simplePos x="0" y="0"/>
                <wp:positionH relativeFrom="column">
                  <wp:posOffset>-753110</wp:posOffset>
                </wp:positionH>
                <wp:positionV relativeFrom="paragraph">
                  <wp:posOffset>7118985</wp:posOffset>
                </wp:positionV>
                <wp:extent cx="3390900" cy="923925"/>
                <wp:effectExtent l="0" t="0" r="19050" b="28575"/>
                <wp:wrapSquare wrapText="bothSides"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8" w:rsidRPr="004974EB" w:rsidRDefault="007915A1" w:rsidP="00623848">
                            <w:pPr>
                              <w:rPr>
                                <w:rFonts w:asciiTheme="majorHAnsi" w:hAnsiTheme="majorHAnsi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4974EB">
                              <w:rPr>
                                <w:rFonts w:asciiTheme="majorHAnsi" w:hAnsiTheme="majorHAnsi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LANGUES</w:t>
                            </w:r>
                          </w:p>
                          <w:p w:rsidR="007915A1" w:rsidRDefault="007915A1" w:rsidP="007915A1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Francais</w:t>
                            </w:r>
                            <w:proofErr w:type="spellEnd"/>
                          </w:p>
                          <w:p w:rsidR="007915A1" w:rsidRDefault="007915A1" w:rsidP="007915A1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Italienne</w:t>
                            </w:r>
                            <w:proofErr w:type="spellEnd"/>
                          </w:p>
                          <w:p w:rsidR="007915A1" w:rsidRPr="00B30887" w:rsidRDefault="007915A1" w:rsidP="007915A1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Turque</w:t>
                            </w:r>
                            <w:proofErr w:type="spellEnd"/>
                          </w:p>
                          <w:p w:rsidR="00623848" w:rsidRPr="005469DB" w:rsidRDefault="00623848" w:rsidP="001210E9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23848" w:rsidRDefault="00623848" w:rsidP="00623848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623848" w:rsidRPr="00B30887" w:rsidRDefault="00623848" w:rsidP="0062384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-59.3pt;margin-top:560.55pt;width:267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" strokecolor="#404040 [2429]">
                <v:textbox>
                  <w:txbxContent>
                    <w:p w:rsidR="00623848" w:rsidRPr="004974EB" w:rsidRDefault="007915A1" w:rsidP="00623848">
                      <w:pPr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4974EB"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LANGUES</w:t>
                      </w:r>
                    </w:p>
                    <w:p w:rsidR="007915A1" w:rsidRDefault="007915A1" w:rsidP="007915A1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Francais</w:t>
                      </w:r>
                      <w:proofErr w:type="spellEnd"/>
                    </w:p>
                    <w:p w:rsidR="007915A1" w:rsidRDefault="007915A1" w:rsidP="007915A1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Italienne</w:t>
                      </w:r>
                      <w:proofErr w:type="spellEnd"/>
                    </w:p>
                    <w:p w:rsidR="007915A1" w:rsidRPr="00B30887" w:rsidRDefault="007915A1" w:rsidP="007915A1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Turque</w:t>
                      </w:r>
                      <w:proofErr w:type="spellEnd"/>
                    </w:p>
                    <w:p w:rsidR="00623848" w:rsidRPr="005469DB" w:rsidRDefault="00623848" w:rsidP="001210E9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23848" w:rsidRDefault="00623848" w:rsidP="00623848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623848" w:rsidRPr="00B30887" w:rsidRDefault="00623848" w:rsidP="0062384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B62" w:rsidRDefault="00563B62" w:rsidP="00A70072">
      <w:r>
        <w:separator/>
      </w:r>
    </w:p>
  </w:endnote>
  <w:endnote w:type="continuationSeparator" w:id="0">
    <w:p w:rsidR="00563B62" w:rsidRDefault="00563B6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B62" w:rsidRDefault="00563B62" w:rsidP="00A70072">
      <w:r>
        <w:separator/>
      </w:r>
    </w:p>
  </w:footnote>
  <w:footnote w:type="continuationSeparator" w:id="0">
    <w:p w:rsidR="00563B62" w:rsidRDefault="00563B6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400BC"/>
    <w:multiLevelType w:val="hybridMultilevel"/>
    <w:tmpl w:val="077A3964"/>
    <w:lvl w:ilvl="0" w:tplc="C254C37C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161F1"/>
    <w:multiLevelType w:val="hybridMultilevel"/>
    <w:tmpl w:val="5BE2743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01306"/>
    <w:multiLevelType w:val="hybridMultilevel"/>
    <w:tmpl w:val="125A621A"/>
    <w:lvl w:ilvl="0" w:tplc="F0E076B0">
      <w:start w:val="5"/>
      <w:numFmt w:val="bullet"/>
      <w:lvlText w:val="+"/>
      <w:lvlJc w:val="left"/>
      <w:pPr>
        <w:ind w:left="720" w:hanging="360"/>
      </w:pPr>
      <w:rPr>
        <w:rFonts w:ascii="Arial" w:eastAsia="MS Mincho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ff8000,#f7964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8"/>
    <w:rsid w:val="00032148"/>
    <w:rsid w:val="000614AC"/>
    <w:rsid w:val="000A5EBC"/>
    <w:rsid w:val="000A6FC0"/>
    <w:rsid w:val="000B1644"/>
    <w:rsid w:val="000F3BB8"/>
    <w:rsid w:val="00112CE9"/>
    <w:rsid w:val="00120D14"/>
    <w:rsid w:val="001210E9"/>
    <w:rsid w:val="00122AFB"/>
    <w:rsid w:val="0016694D"/>
    <w:rsid w:val="001879A4"/>
    <w:rsid w:val="001A0C8B"/>
    <w:rsid w:val="001D04A4"/>
    <w:rsid w:val="001E4355"/>
    <w:rsid w:val="002E132A"/>
    <w:rsid w:val="002F4DE2"/>
    <w:rsid w:val="00306274"/>
    <w:rsid w:val="00370E0A"/>
    <w:rsid w:val="003778BE"/>
    <w:rsid w:val="003C0E88"/>
    <w:rsid w:val="003D68E7"/>
    <w:rsid w:val="003D7355"/>
    <w:rsid w:val="00404AA4"/>
    <w:rsid w:val="004314E9"/>
    <w:rsid w:val="0044216C"/>
    <w:rsid w:val="004835EE"/>
    <w:rsid w:val="004974EB"/>
    <w:rsid w:val="004B6791"/>
    <w:rsid w:val="004F25B4"/>
    <w:rsid w:val="004F2BFD"/>
    <w:rsid w:val="00563B62"/>
    <w:rsid w:val="005B7B02"/>
    <w:rsid w:val="00623848"/>
    <w:rsid w:val="00645806"/>
    <w:rsid w:val="006D5DD6"/>
    <w:rsid w:val="00784EFA"/>
    <w:rsid w:val="007915A1"/>
    <w:rsid w:val="007B3AE8"/>
    <w:rsid w:val="00833776"/>
    <w:rsid w:val="0087426A"/>
    <w:rsid w:val="00883E8D"/>
    <w:rsid w:val="008A06B6"/>
    <w:rsid w:val="008B7188"/>
    <w:rsid w:val="00987F1E"/>
    <w:rsid w:val="009F5CE7"/>
    <w:rsid w:val="00A174A7"/>
    <w:rsid w:val="00A41AC5"/>
    <w:rsid w:val="00A70072"/>
    <w:rsid w:val="00AD3A5C"/>
    <w:rsid w:val="00B07E9F"/>
    <w:rsid w:val="00B30887"/>
    <w:rsid w:val="00B476C7"/>
    <w:rsid w:val="00B85351"/>
    <w:rsid w:val="00BD4E60"/>
    <w:rsid w:val="00BF62AA"/>
    <w:rsid w:val="00C42794"/>
    <w:rsid w:val="00C813FF"/>
    <w:rsid w:val="00C817D4"/>
    <w:rsid w:val="00D860E1"/>
    <w:rsid w:val="00E360F9"/>
    <w:rsid w:val="00E5456A"/>
    <w:rsid w:val="00E75AE1"/>
    <w:rsid w:val="00EA2CF0"/>
    <w:rsid w:val="00EC7F93"/>
    <w:rsid w:val="00F05C10"/>
    <w:rsid w:val="00F15C60"/>
    <w:rsid w:val="00F5410B"/>
    <w:rsid w:val="00F721A0"/>
    <w:rsid w:val="00F739EC"/>
    <w:rsid w:val="00F8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8000,#f7964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customStyle="1" w:styleId="apple-converted-space">
    <w:name w:val="apple-converted-space"/>
    <w:rsid w:val="001210E9"/>
  </w:style>
  <w:style w:type="character" w:styleId="Lienhypertexte">
    <w:name w:val="Hyperlink"/>
    <w:basedOn w:val="Policepardfaut"/>
    <w:uiPriority w:val="99"/>
    <w:unhideWhenUsed/>
    <w:rsid w:val="00987F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customStyle="1" w:styleId="apple-converted-space">
    <w:name w:val="apple-converted-space"/>
    <w:rsid w:val="001210E9"/>
  </w:style>
  <w:style w:type="character" w:styleId="Lienhypertexte">
    <w:name w:val="Hyperlink"/>
    <w:basedOn w:val="Policepardfaut"/>
    <w:uiPriority w:val="99"/>
    <w:unhideWhenUsed/>
    <w:rsid w:val="00987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kraemer.gokhan@hotmail.com" TargetMode="Externa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raemer.gokhan@hotmail.com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7850B8-1082-4750-B8E6-3959D28D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Formato17.dotx</Template>
  <TotalTime>20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Links>
    <vt:vector size="6" baseType="variant">
      <vt:variant>
        <vt:i4>51</vt:i4>
      </vt:variant>
      <vt:variant>
        <vt:i4>2086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Amine inane</cp:lastModifiedBy>
  <cp:revision>6</cp:revision>
  <dcterms:created xsi:type="dcterms:W3CDTF">2016-05-26T22:54:00Z</dcterms:created>
  <dcterms:modified xsi:type="dcterms:W3CDTF">2016-05-26T23:13:00Z</dcterms:modified>
</cp:coreProperties>
</file>